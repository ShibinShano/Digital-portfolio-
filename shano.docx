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9AFD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4FEF818" wp14:editId="54808756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776B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55509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54FEF818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214776B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70955509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7FE64311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5D6C9E72" w14:textId="342C8C3D" w:rsidR="00CA1F0E" w:rsidRDefault="00E41C87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0CCDF0" wp14:editId="44586EBF">
                  <wp:extent cx="2115794" cy="2251075"/>
                  <wp:effectExtent l="0" t="0" r="0" b="0"/>
                  <wp:docPr id="872361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361040" name="Picture 8723610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107" cy="226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2B0760A5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55135CA0" w14:textId="235279F8" w:rsidR="00CA1F0E" w:rsidRPr="00CA1F0E" w:rsidRDefault="00E41C87" w:rsidP="00CA1F0E">
            <w:pPr>
              <w:pStyle w:val="Address"/>
            </w:pPr>
            <w:proofErr w:type="spellStart"/>
            <w:r>
              <w:t>Ajin</w:t>
            </w:r>
            <w:proofErr w:type="spellEnd"/>
            <w:r>
              <w:t xml:space="preserve"> J</w:t>
            </w:r>
          </w:p>
          <w:p w14:paraId="62D5594A" w14:textId="3D8288DE" w:rsidR="00CA1F0E" w:rsidRPr="00CA1F0E" w:rsidRDefault="00E41C87" w:rsidP="00CA1F0E">
            <w:pPr>
              <w:pStyle w:val="Address"/>
            </w:pPr>
            <w:r>
              <w:t>Web developer</w:t>
            </w:r>
          </w:p>
          <w:p w14:paraId="2DCF4CB1" w14:textId="1F8408AA" w:rsidR="00CA1F0E" w:rsidRPr="00CA1F0E" w:rsidRDefault="00E41C87" w:rsidP="00CA1F0E">
            <w:pPr>
              <w:pStyle w:val="Address"/>
            </w:pPr>
            <w:r>
              <w:t>Kollam Store</w:t>
            </w:r>
          </w:p>
          <w:p w14:paraId="5C5047AC" w14:textId="21B5F3F7" w:rsidR="00E41C87" w:rsidRPr="00CA1F0E" w:rsidRDefault="00E41C87" w:rsidP="00CA1F0E">
            <w:pPr>
              <w:pStyle w:val="Address"/>
            </w:pPr>
            <w:proofErr w:type="spellStart"/>
            <w:r>
              <w:t>Kalippu</w:t>
            </w:r>
            <w:proofErr w:type="spellEnd"/>
            <w:r>
              <w:t xml:space="preserve"> Colony, </w:t>
            </w:r>
            <w:proofErr w:type="spellStart"/>
            <w:r>
              <w:t>Vallavilai</w:t>
            </w:r>
            <w:proofErr w:type="spellEnd"/>
            <w:r>
              <w:t>,</w:t>
            </w:r>
          </w:p>
          <w:p w14:paraId="05A757F7" w14:textId="0AB5BA1D" w:rsidR="00CA1F0E" w:rsidRDefault="00E41C87" w:rsidP="00CA1F0E">
            <w:pPr>
              <w:pStyle w:val="Address"/>
            </w:pPr>
            <w:r>
              <w:t>Kollemcode,629160</w:t>
            </w:r>
          </w:p>
        </w:tc>
      </w:tr>
      <w:tr w:rsidR="00CA1F0E" w14:paraId="6BF551BC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3FA7E70D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2757AB93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1224B772" w14:textId="77777777" w:rsidR="00E41C87" w:rsidRDefault="00E41C87" w:rsidP="00E41C8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259E3D4C" w14:textId="77777777" w:rsidR="00E41C87" w:rsidRDefault="00E41C87" w:rsidP="00E41C87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 .</w:t>
            </w:r>
            <w:proofErr w:type="gramEnd"/>
          </w:p>
          <w:p w14:paraId="3043A3EB" w14:textId="77777777" w:rsidR="00CA1F0E" w:rsidRPr="00BF09B3" w:rsidRDefault="00CA1F0E" w:rsidP="00CA1F0E"/>
          <w:p w14:paraId="271072BE" w14:textId="77777777" w:rsidR="00E41C87" w:rsidRDefault="00E41C87" w:rsidP="00E41C87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3D0EA9AE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76905D10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1B4F1B63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44DA6015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08A4EB89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39EC9B72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4514327D" w14:textId="77777777" w:rsidR="00E41C87" w:rsidRDefault="00E41C87" w:rsidP="00E41C87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32E1C997" w14:textId="77777777" w:rsidR="00E41C87" w:rsidRDefault="00E41C87" w:rsidP="00E41C87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1AFF7A14" w14:textId="77777777" w:rsidR="00E41C87" w:rsidRDefault="00E41C87" w:rsidP="00E41C87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28FF79ED" w14:textId="2108E55E" w:rsidR="00CA1F0E" w:rsidRDefault="00CA1F0E" w:rsidP="00CA1F0E"/>
        </w:tc>
      </w:tr>
      <w:tr w:rsidR="00CA1F0E" w14:paraId="47B66F19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3D4D94EE" w14:textId="424CE3A5" w:rsidR="00CA1F0E" w:rsidRDefault="00E41C87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Shibin r</w:t>
            </w:r>
          </w:p>
          <w:p w14:paraId="64573D35" w14:textId="23B2E423" w:rsidR="00CA1F0E" w:rsidRPr="00CA1F0E" w:rsidRDefault="00E41C87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01D416CA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07AF283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4D223132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40C086C5001B43C98B6BDD1F442F0628"/>
              </w:placeholder>
              <w:temporary/>
              <w:showingPlcHdr/>
              <w15:appearance w15:val="hidden"/>
            </w:sdtPr>
            <w:sdtContent>
              <w:p w14:paraId="3CD0E4F4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C4F0318EF744B36AD00FE8E2699AB67"/>
              </w:placeholder>
              <w:temporary/>
              <w:showingPlcHdr/>
              <w15:appearance w15:val="hidden"/>
            </w:sdtPr>
            <w:sdtContent>
              <w:p w14:paraId="34EC3A6F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1496031" w14:textId="19D74251" w:rsidR="00CA1F0E" w:rsidRDefault="00E41C87" w:rsidP="00E41C87">
            <w:pPr>
              <w:pStyle w:val="ContactDetails"/>
            </w:pPr>
            <w:r>
              <w:t>7854512365</w:t>
            </w:r>
          </w:p>
          <w:p w14:paraId="46FC03EE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EFE1B1B286BA4C90BE03CDCED2CC1158"/>
              </w:placeholder>
              <w:temporary/>
              <w:showingPlcHdr/>
              <w15:appearance w15:val="hidden"/>
            </w:sdtPr>
            <w:sdtContent>
              <w:p w14:paraId="4D2F956B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58404D6" w14:textId="3CD8D32C" w:rsidR="00CA1F0E" w:rsidRPr="00A751B0" w:rsidRDefault="00E41C87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Shibin2810203</w:t>
            </w:r>
          </w:p>
        </w:tc>
        <w:tc>
          <w:tcPr>
            <w:tcW w:w="450" w:type="dxa"/>
            <w:vMerge/>
          </w:tcPr>
          <w:p w14:paraId="24BA4CDA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1A230923" w14:textId="77777777" w:rsidR="00CA1F0E" w:rsidRDefault="00CA1F0E" w:rsidP="00CA1F0E">
            <w:pPr>
              <w:pStyle w:val="Heading1"/>
            </w:pPr>
          </w:p>
        </w:tc>
      </w:tr>
    </w:tbl>
    <w:p w14:paraId="33C62ED2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A23A" w14:textId="77777777" w:rsidR="00152EB7" w:rsidRDefault="00152EB7" w:rsidP="00C51CF5">
      <w:r>
        <w:separator/>
      </w:r>
    </w:p>
  </w:endnote>
  <w:endnote w:type="continuationSeparator" w:id="0">
    <w:p w14:paraId="60032E51" w14:textId="77777777" w:rsidR="00152EB7" w:rsidRDefault="00152EB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E5E2" w14:textId="77777777" w:rsidR="00152EB7" w:rsidRDefault="00152EB7" w:rsidP="00C51CF5">
      <w:r>
        <w:separator/>
      </w:r>
    </w:p>
  </w:footnote>
  <w:footnote w:type="continuationSeparator" w:id="0">
    <w:p w14:paraId="2CDD82FA" w14:textId="77777777" w:rsidR="00152EB7" w:rsidRDefault="00152EB7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87"/>
    <w:rsid w:val="000521EF"/>
    <w:rsid w:val="000A545F"/>
    <w:rsid w:val="0010314C"/>
    <w:rsid w:val="00103BC9"/>
    <w:rsid w:val="00152EB7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41C87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FF2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86C5001B43C98B6BDD1F442F0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8BCC7-421C-49CC-9359-559E7740EF02}"/>
      </w:docPartPr>
      <w:docPartBody>
        <w:p w:rsidR="00000000" w:rsidRDefault="00000000">
          <w:pPr>
            <w:pStyle w:val="40C086C5001B43C98B6BDD1F442F062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9C4F0318EF744B36AD00FE8E2699A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860EA-B38E-46D9-BD43-8C0EB3E61C7E}"/>
      </w:docPartPr>
      <w:docPartBody>
        <w:p w:rsidR="00000000" w:rsidRDefault="00000000">
          <w:pPr>
            <w:pStyle w:val="9C4F0318EF744B36AD00FE8E2699AB67"/>
          </w:pPr>
          <w:r w:rsidRPr="004D3011">
            <w:t>PHONE:</w:t>
          </w:r>
        </w:p>
      </w:docPartBody>
    </w:docPart>
    <w:docPart>
      <w:docPartPr>
        <w:name w:val="EFE1B1B286BA4C90BE03CDCED2CC1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26247-4874-48DE-80C4-CC2831AC6185}"/>
      </w:docPartPr>
      <w:docPartBody>
        <w:p w:rsidR="00000000" w:rsidRDefault="00000000">
          <w:pPr>
            <w:pStyle w:val="EFE1B1B286BA4C90BE03CDCED2CC115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3"/>
    <w:rsid w:val="006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5998978D984B6986923E3BCFC3985B">
    <w:name w:val="0E5998978D984B6986923E3BCFC3985B"/>
  </w:style>
  <w:style w:type="paragraph" w:customStyle="1" w:styleId="992BFE9CEE384B50AFD399580B47DAE3">
    <w:name w:val="992BFE9CEE384B50AFD399580B47DAE3"/>
  </w:style>
  <w:style w:type="paragraph" w:customStyle="1" w:styleId="4B13F7A48D854027A81A1B43FE70137B">
    <w:name w:val="4B13F7A48D854027A81A1B43FE70137B"/>
  </w:style>
  <w:style w:type="paragraph" w:customStyle="1" w:styleId="428C8759A86A47E581CB584C47661433">
    <w:name w:val="428C8759A86A47E581CB584C47661433"/>
  </w:style>
  <w:style w:type="paragraph" w:customStyle="1" w:styleId="982B637E7034455791099EAF8300DB49">
    <w:name w:val="982B637E7034455791099EAF8300DB49"/>
  </w:style>
  <w:style w:type="paragraph" w:customStyle="1" w:styleId="120A0308AD454545943B94DBD2B8BF0B">
    <w:name w:val="120A0308AD454545943B94DBD2B8BF0B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BFD347C82469401B99B21C0DA1CFA428">
    <w:name w:val="BFD347C82469401B99B21C0DA1CFA428"/>
  </w:style>
  <w:style w:type="paragraph" w:customStyle="1" w:styleId="0F093124CE4A4A90AAE1C04223720276">
    <w:name w:val="0F093124CE4A4A90AAE1C04223720276"/>
  </w:style>
  <w:style w:type="paragraph" w:customStyle="1" w:styleId="44918DAAEDFA44A2A502C53DD03C5EFD">
    <w:name w:val="44918DAAEDFA44A2A502C53DD03C5EFD"/>
  </w:style>
  <w:style w:type="paragraph" w:customStyle="1" w:styleId="33C6407EE41741C49512BCEFB348002D">
    <w:name w:val="33C6407EE41741C49512BCEFB348002D"/>
  </w:style>
  <w:style w:type="paragraph" w:customStyle="1" w:styleId="D2A87B2A5F8F43E9B2A604F2F20EFC82">
    <w:name w:val="D2A87B2A5F8F43E9B2A604F2F20EFC8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40C086C5001B43C98B6BDD1F442F0628">
    <w:name w:val="40C086C5001B43C98B6BDD1F442F0628"/>
  </w:style>
  <w:style w:type="paragraph" w:customStyle="1" w:styleId="9C4F0318EF744B36AD00FE8E2699AB67">
    <w:name w:val="9C4F0318EF744B36AD00FE8E2699AB67"/>
  </w:style>
  <w:style w:type="paragraph" w:customStyle="1" w:styleId="BBE02349714046F386DE1257B31E65F6">
    <w:name w:val="BBE02349714046F386DE1257B31E65F6"/>
  </w:style>
  <w:style w:type="paragraph" w:customStyle="1" w:styleId="EFBD211D050448DEB29B1916A49BF765">
    <w:name w:val="EFBD211D050448DEB29B1916A49BF765"/>
  </w:style>
  <w:style w:type="paragraph" w:customStyle="1" w:styleId="E3F023960DC346DE91292196D6168FBB">
    <w:name w:val="E3F023960DC346DE91292196D6168FBB"/>
  </w:style>
  <w:style w:type="paragraph" w:customStyle="1" w:styleId="EFE1B1B286BA4C90BE03CDCED2CC1158">
    <w:name w:val="EFE1B1B286BA4C90BE03CDCED2CC115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2E73FD935E6A4CE78B45FDB929A7C10D">
    <w:name w:val="2E73FD935E6A4CE78B45FDB929A7C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2023-10-27T04:34:00Z</dcterms:created>
  <dcterms:modified xsi:type="dcterms:W3CDTF">2023-10-27T04:39:00Z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